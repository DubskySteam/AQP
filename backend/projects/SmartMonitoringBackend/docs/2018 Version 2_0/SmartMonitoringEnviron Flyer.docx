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ost-Hauptlayouttabelle"/>
      </w:tblPr>
      <w:tblGrid>
        <w:gridCol w:w="3720"/>
        <w:gridCol w:w="6598"/>
      </w:tblGrid>
      <w:tr w:rsidR="002C2CDD" w:rsidRPr="00906BEE" w:rsidTr="004E2FC3">
        <w:trPr>
          <w:trHeight w:val="14539"/>
        </w:trPr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EB4B4A" w:rsidP="00523479">
            <w:pPr>
              <w:pStyle w:val="Initialen"/>
            </w:pPr>
            <w:r>
              <w:rPr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-490855</wp:posOffset>
                      </wp:positionV>
                      <wp:extent cx="6543675" cy="1810512"/>
                      <wp:effectExtent l="0" t="0" r="9525" b="0"/>
                      <wp:wrapNone/>
                      <wp:docPr id="5" name="Gruppe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43675" cy="1810512"/>
                                <a:chOff x="0" y="0"/>
                                <a:chExt cx="6543675" cy="1810512"/>
                              </a:xfrm>
                            </wpg:grpSpPr>
                            <wps:wsp>
                              <wps:cNvPr id="43" name="Rotes Rechteck"/>
                              <wps:cNvSpPr/>
                              <wps:spPr>
                                <a:xfrm>
                                  <a:off x="1133377" y="419071"/>
                                  <a:ext cx="5410298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oter Kreis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eißer Kreis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4F868661" id="Gruppe 1" o:spid="_x0000_s1026" style="position:absolute;margin-left:.05pt;margin-top:-38.65pt;width:515.25pt;height:142.55pt;z-index:-251657216;mso-width-relative:margin" coordsize="65436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">
                      <v:rect id="Rotes Rechteck" o:spid="_x0000_s1027" style="position:absolute;left:11333;top:4190;width:54103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oter Kreis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eißer Kreis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F2AB3844F43748D4A2B1E5E9FACA1421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94793A">
                  <w:t>SM</w:t>
                </w:r>
              </w:sdtContent>
            </w:sdt>
          </w:p>
          <w:p w:rsidR="00A50939" w:rsidRPr="00906BEE" w:rsidRDefault="00AA5ECC" w:rsidP="007569C1">
            <w:pPr>
              <w:pStyle w:val="berschrift3"/>
            </w:pPr>
            <w:sdt>
              <w:sdtPr>
                <w:alias w:val="Zielsetzung:"/>
                <w:tag w:val="Zielsetzung:"/>
                <w:id w:val="319159961"/>
                <w:placeholder>
                  <w:docPart w:val="83BCB9AEA83D4D618469C4994ED8342A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rPr>
                    <w:lang w:bidi="de-DE"/>
                  </w:rPr>
                  <w:t>Zielsetzung</w:t>
                </w:r>
              </w:sdtContent>
            </w:sdt>
          </w:p>
          <w:p w:rsidR="002C2CDD" w:rsidRDefault="004E2FC3" w:rsidP="004E2FC3">
            <w:r>
              <w:t xml:space="preserve">Das </w:t>
            </w:r>
            <w:proofErr w:type="spellStart"/>
            <w:r>
              <w:t>SmartMonitoring</w:t>
            </w:r>
            <w:proofErr w:type="spellEnd"/>
            <w:r>
              <w:t xml:space="preserve"> Messsystem soll Daten aus den Wohnungen der Teilnehmer sicher sammeln und dem Forschungsprojekt </w:t>
            </w:r>
            <w:proofErr w:type="spellStart"/>
            <w:r>
              <w:t>Environ</w:t>
            </w:r>
            <w:proofErr w:type="spellEnd"/>
            <w:r>
              <w:t xml:space="preserve"> zur Verfügung stellen.</w:t>
            </w:r>
          </w:p>
          <w:p w:rsidR="004E2FC3" w:rsidRDefault="004E2FC3" w:rsidP="004E2FC3">
            <w:r>
              <w:t xml:space="preserve">Zusammen mit den Psychologen der Universität Bielefeld soll das </w:t>
            </w:r>
            <w:proofErr w:type="spellStart"/>
            <w:r>
              <w:t>Lüfungsverhalten</w:t>
            </w:r>
            <w:proofErr w:type="spellEnd"/>
            <w:r>
              <w:t xml:space="preserve"> analysiert und nachhaltig verbessert werden, um den Energieverbrauch, und damit Kosten, zu senken.</w:t>
            </w:r>
          </w:p>
          <w:p w:rsidR="00B25C2E" w:rsidRDefault="00B25C2E" w:rsidP="004E2FC3"/>
          <w:p w:rsidR="00B25C2E" w:rsidRDefault="00B25C2E" w:rsidP="004E2FC3"/>
          <w:p w:rsidR="00B25C2E" w:rsidRDefault="00B25C2E" w:rsidP="004E2FC3"/>
          <w:p w:rsidR="00B25C2E" w:rsidRDefault="00B25C2E" w:rsidP="004E2FC3"/>
          <w:p w:rsidR="00B25C2E" w:rsidRDefault="00B25C2E" w:rsidP="004E2FC3"/>
          <w:p w:rsidR="00B25C2E" w:rsidRDefault="00B25C2E" w:rsidP="004E2FC3"/>
          <w:p w:rsidR="00B25C2E" w:rsidRDefault="00B25C2E" w:rsidP="004E2FC3"/>
          <w:p w:rsidR="00B25C2E" w:rsidRDefault="00B25C2E" w:rsidP="004E2FC3"/>
          <w:p w:rsidR="00B25C2E" w:rsidRDefault="00B25C2E" w:rsidP="004E2FC3"/>
          <w:p w:rsidR="00B25C2E" w:rsidRDefault="00B25C2E" w:rsidP="004E2FC3"/>
          <w:p w:rsidR="00B25C2E" w:rsidRDefault="00B25C2E" w:rsidP="004E2FC3"/>
          <w:p w:rsidR="00B25C2E" w:rsidRDefault="00B25C2E" w:rsidP="004E2FC3"/>
          <w:p w:rsidR="00B25C2E" w:rsidRDefault="00B25C2E" w:rsidP="004E2FC3"/>
          <w:p w:rsidR="00B25C2E" w:rsidRDefault="00B25C2E" w:rsidP="004E2FC3"/>
          <w:p w:rsidR="00B25C2E" w:rsidRDefault="00B25C2E" w:rsidP="004E2FC3"/>
          <w:p w:rsidR="00B25C2E" w:rsidRDefault="00B25C2E" w:rsidP="004E2FC3"/>
          <w:p w:rsidR="00B25C2E" w:rsidRDefault="00B25C2E" w:rsidP="004E2FC3"/>
          <w:p w:rsidR="00B25C2E" w:rsidRDefault="00B25C2E" w:rsidP="004E2FC3"/>
          <w:p w:rsidR="00B25C2E" w:rsidRDefault="00B25C2E" w:rsidP="004E2FC3"/>
          <w:p w:rsidR="00B25C2E" w:rsidRPr="00906BEE" w:rsidRDefault="00B25C2E" w:rsidP="004E2FC3"/>
          <w:p w:rsidR="002C2CDD" w:rsidRPr="00906BEE" w:rsidRDefault="004E2FC3" w:rsidP="007569C1">
            <w:pPr>
              <w:pStyle w:val="berschrift3"/>
            </w:pPr>
            <w:r>
              <w:lastRenderedPageBreak/>
              <w:t>Fakten</w:t>
            </w:r>
          </w:p>
          <w:p w:rsidR="00741125" w:rsidRDefault="00CD49A4" w:rsidP="00CD49A4">
            <w:pPr>
              <w:pStyle w:val="Listenabsatz"/>
              <w:numPr>
                <w:ilvl w:val="0"/>
                <w:numId w:val="11"/>
              </w:numPr>
            </w:pPr>
            <w:r>
              <w:t>Zwei Zimmer je Wohnung</w:t>
            </w:r>
          </w:p>
          <w:p w:rsidR="00CD49A4" w:rsidRDefault="00CD49A4" w:rsidP="00CD49A4">
            <w:pPr>
              <w:pStyle w:val="Listenabsatz"/>
              <w:numPr>
                <w:ilvl w:val="0"/>
                <w:numId w:val="11"/>
              </w:numPr>
            </w:pPr>
            <w:r>
              <w:t>Sichere Datenübertragung</w:t>
            </w:r>
          </w:p>
          <w:p w:rsidR="00CD49A4" w:rsidRDefault="00CD49A4" w:rsidP="00CD49A4">
            <w:pPr>
              <w:pStyle w:val="Listenabsatz"/>
              <w:numPr>
                <w:ilvl w:val="0"/>
                <w:numId w:val="11"/>
              </w:numPr>
            </w:pPr>
            <w:r>
              <w:t>Sie können sich ihre eigenen Daten jederzeit ansehen</w:t>
            </w:r>
          </w:p>
          <w:p w:rsidR="00CD49A4" w:rsidRDefault="00CD49A4" w:rsidP="00CD49A4">
            <w:pPr>
              <w:pStyle w:val="Listenabsatz"/>
              <w:numPr>
                <w:ilvl w:val="0"/>
                <w:numId w:val="11"/>
              </w:numPr>
            </w:pPr>
            <w:r>
              <w:t>Sie haben die Möglichkeit die Datenerfassung zu pausieren</w:t>
            </w:r>
          </w:p>
          <w:p w:rsidR="00B25C2E" w:rsidRPr="00906BEE" w:rsidRDefault="00B25C2E" w:rsidP="00CD49A4">
            <w:pPr>
              <w:pStyle w:val="Listenabsatz"/>
              <w:numPr>
                <w:ilvl w:val="0"/>
                <w:numId w:val="11"/>
              </w:numPr>
            </w:pPr>
            <w:r>
              <w:t>Sie leisten einen wertvollen Beitrag zur Klimaforschung.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ellenrast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Layouttabellenüberschrift"/>
            </w:tblPr>
            <w:tblGrid>
              <w:gridCol w:w="6598"/>
            </w:tblGrid>
            <w:tr w:rsidR="00C612DA" w:rsidRPr="00906BEE" w:rsidTr="0094793A">
              <w:trPr>
                <w:trHeight w:hRule="exact" w:val="1060"/>
              </w:trPr>
              <w:tc>
                <w:tcPr>
                  <w:tcW w:w="6055" w:type="dxa"/>
                  <w:vAlign w:val="center"/>
                </w:tcPr>
                <w:p w:rsidR="00C612DA" w:rsidRPr="00906BEE" w:rsidRDefault="00AA5ECC" w:rsidP="00C612DA">
                  <w:pPr>
                    <w:pStyle w:val="berschrift1"/>
                    <w:outlineLvl w:val="0"/>
                  </w:pPr>
                  <w:sdt>
                    <w:sdtPr>
                      <w:rPr>
                        <w:lang w:bidi="de-DE"/>
                      </w:rPr>
                      <w:alias w:val="Geben Sie Ihren Namen ein:"/>
                      <w:tag w:val="Geben Sie Ihren Namen ein:"/>
                      <w:id w:val="-544600582"/>
                      <w:placeholder>
                        <w:docPart w:val="B2933F8FA8D04E73AEF84071EAE1C6E1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9319F">
                        <w:rPr>
                          <w:lang w:bidi="de-DE"/>
                        </w:rPr>
                        <w:t>Smartmonitoring</w:t>
                      </w:r>
                    </w:sdtContent>
                  </w:sdt>
                </w:p>
                <w:p w:rsidR="00906BEE" w:rsidRPr="00906BEE" w:rsidRDefault="00AA5ECC" w:rsidP="00743FCC">
                  <w:pPr>
                    <w:pStyle w:val="berschrift2"/>
                    <w:jc w:val="center"/>
                    <w:outlineLvl w:val="1"/>
                  </w:pPr>
                  <w:sdt>
                    <w:sdtPr>
                      <w:alias w:val="Link zu weiteren Eigenschaften online:"/>
                      <w:tag w:val="Link zu weiteren Eigenschaften online:"/>
                      <w:id w:val="1480037238"/>
                      <w:placeholder>
                        <w:docPart w:val="8AD4D4C48A88459486D4D99B96B2F159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43FCC">
                        <w:t>messsystem für ein gutes Raumklima</w:t>
                      </w:r>
                    </w:sdtContent>
                  </w:sdt>
                </w:p>
              </w:tc>
            </w:tr>
          </w:tbl>
          <w:p w:rsidR="002C2CDD" w:rsidRPr="00906BEE" w:rsidRDefault="0059319F" w:rsidP="0059319F">
            <w:pPr>
              <w:pStyle w:val="berschrift3"/>
            </w:pPr>
            <w:r>
              <w:t>Kompakte basis</w:t>
            </w:r>
          </w:p>
          <w:p w:rsidR="0059319F" w:rsidRDefault="0059319F" w:rsidP="0059319F">
            <w:r>
              <w:t>Als Basis</w:t>
            </w:r>
            <w:r>
              <w:t xml:space="preserve"> für das Messsystem dient ein </w:t>
            </w:r>
            <w:proofErr w:type="spellStart"/>
            <w:r>
              <w:t>RapsberryPi</w:t>
            </w:r>
            <w:proofErr w:type="spellEnd"/>
            <w:r>
              <w:t>®</w:t>
            </w:r>
            <w:r>
              <w:t xml:space="preserve"> </w:t>
            </w:r>
            <w:proofErr w:type="spellStart"/>
            <w:r>
              <w:t>MiniComputer</w:t>
            </w:r>
            <w:proofErr w:type="spellEnd"/>
            <w:r>
              <w:t>.</w:t>
            </w:r>
          </w:p>
          <w:p w:rsidR="0059319F" w:rsidRDefault="001E21DF" w:rsidP="0059319F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-.5pt;margin-top:-.8pt;width:190.6pt;height:137.65pt;z-index:-251652096;mso-position-horizontal:absolute;mso-position-horizontal-relative:text;mso-position-vertical:absolute;mso-position-vertical-relative:text;mso-width-relative:page;mso-height-relative:page" wrapcoords="-85 0 -85 21483 21600 21483 21600 0 -85 0">
                  <v:imagedata r:id="rId8" o:title="IMG_20180919_130047"/>
                  <w10:wrap type="tight"/>
                </v:shape>
              </w:pict>
            </w:r>
          </w:p>
          <w:p w:rsidR="002C2CDD" w:rsidRPr="00906BEE" w:rsidRDefault="0059319F" w:rsidP="0059319F">
            <w:r>
              <w:t>Hier werden die Sensoren angeschlossen und die Daten gesammelt. Über eine sichere Verbindung werden die Daten ins Netzwerk der Fachhochschule übertragen.</w:t>
            </w:r>
          </w:p>
          <w:p w:rsidR="002C2CDD" w:rsidRPr="00906BEE" w:rsidRDefault="0059319F" w:rsidP="007569C1">
            <w:pPr>
              <w:pStyle w:val="berschrift3"/>
            </w:pPr>
            <w:r>
              <w:t>Sensoren</w:t>
            </w:r>
          </w:p>
          <w:p w:rsidR="002C2CDD" w:rsidRPr="00906BEE" w:rsidRDefault="00743FCC" w:rsidP="007569C1">
            <w:pPr>
              <w:pStyle w:val="berschrift4"/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192405</wp:posOffset>
                  </wp:positionV>
                  <wp:extent cx="1612265" cy="1209675"/>
                  <wp:effectExtent l="0" t="0" r="6985" b="9525"/>
                  <wp:wrapTight wrapText="bothSides">
                    <wp:wrapPolygon edited="0">
                      <wp:start x="0" y="0"/>
                      <wp:lineTo x="0" y="21430"/>
                      <wp:lineTo x="21438" y="21430"/>
                      <wp:lineTo x="21438" y="0"/>
                      <wp:lineTo x="0" y="0"/>
                    </wp:wrapPolygon>
                  </wp:wrapTight>
                  <wp:docPr id="1" name="Grafik 1" descr="C:\Users\ffehring\AppData\Local\Microsoft\Windows\INetCache\Content.Word\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ffehring\AppData\Local\Microsoft\Windows\INetCache\Content.Word\image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226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Luft-, Heizkörper- und Wand-Temperaturen</w:t>
            </w:r>
          </w:p>
          <w:p w:rsidR="002C2CDD" w:rsidRDefault="002C2CDD" w:rsidP="007569C1"/>
          <w:p w:rsidR="00743FCC" w:rsidRDefault="00743FCC" w:rsidP="007569C1">
            <w:r>
              <w:t>Temperatursensoren für Luft- und Heizkörpertemperatur ermöglichen Auswertungen zur Verbesserung des Heizens.</w:t>
            </w:r>
          </w:p>
          <w:p w:rsidR="00743FCC" w:rsidRPr="00906BEE" w:rsidRDefault="00743FCC" w:rsidP="007569C1">
            <w:r>
              <w:t xml:space="preserve">Wandtemperaturen an ausgewählten Stellen ermöglichen </w:t>
            </w:r>
            <w:r w:rsidR="00CD49A4">
              <w:t>wirksame</w:t>
            </w:r>
            <w:r>
              <w:t xml:space="preserve"> Vorschläge für</w:t>
            </w:r>
            <w:r w:rsidR="00CD49A4">
              <w:t xml:space="preserve"> M</w:t>
            </w:r>
            <w:r>
              <w:t>aßnahmen</w:t>
            </w:r>
            <w:r w:rsidR="00CD49A4">
              <w:t xml:space="preserve"> gegen Schimmelbildung</w:t>
            </w:r>
            <w:r>
              <w:t>.</w:t>
            </w:r>
          </w:p>
          <w:p w:rsidR="002C2CDD" w:rsidRPr="00906BEE" w:rsidRDefault="00743FCC" w:rsidP="007569C1">
            <w:pPr>
              <w:pStyle w:val="berschrift4"/>
            </w:pPr>
            <w:r>
              <w:t>CO2 Sensor</w:t>
            </w:r>
          </w:p>
          <w:p w:rsidR="00743FCC" w:rsidRDefault="001E21DF" w:rsidP="007569C1">
            <w:r>
              <w:rPr>
                <w:noProof/>
                <w:lang w:eastAsia="de-DE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2433619</wp:posOffset>
                  </wp:positionH>
                  <wp:positionV relativeFrom="paragraph">
                    <wp:posOffset>108174</wp:posOffset>
                  </wp:positionV>
                  <wp:extent cx="1674495" cy="1259205"/>
                  <wp:effectExtent l="0" t="0" r="1905" b="0"/>
                  <wp:wrapTight wrapText="bothSides">
                    <wp:wrapPolygon edited="0">
                      <wp:start x="0" y="0"/>
                      <wp:lineTo x="0" y="21241"/>
                      <wp:lineTo x="21379" y="21241"/>
                      <wp:lineTo x="21379" y="0"/>
                      <wp:lineTo x="0" y="0"/>
                    </wp:wrapPolygon>
                  </wp:wrapTight>
                  <wp:docPr id="15" name="Bild 7" descr="C:\Users\ffehring\AppData\Local\Microsoft\Windows\INetCache\Content.Word\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ffehring\AppData\Local\Microsoft\Windows\INetCache\Content.Word\image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495" cy="1259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D49A4" w:rsidRDefault="00743FCC" w:rsidP="007569C1">
            <w:r>
              <w:t>Der CO2</w:t>
            </w:r>
            <w:r w:rsidR="00CD49A4">
              <w:t xml:space="preserve"> Sensor erlaubt d</w:t>
            </w:r>
            <w:r>
              <w:t>ie Bestimmung</w:t>
            </w:r>
            <w:r w:rsidR="0070246D">
              <w:t xml:space="preserve"> </w:t>
            </w:r>
            <w:r>
              <w:t xml:space="preserve">der Luftqualität. </w:t>
            </w:r>
          </w:p>
          <w:p w:rsidR="00743FCC" w:rsidRDefault="00FB603E" w:rsidP="007569C1">
            <w:r>
              <w:t>Damit können Empfehlungen für effekti</w:t>
            </w:r>
            <w:r w:rsidR="00CD49A4">
              <w:t>ves Lüften gegeben werden, um</w:t>
            </w:r>
            <w:r>
              <w:t xml:space="preserve"> Heizenergie und somit auch </w:t>
            </w:r>
            <w:r w:rsidR="00CD49A4">
              <w:t>Heizkosten zu sparen</w:t>
            </w:r>
            <w:r>
              <w:t>.</w:t>
            </w:r>
          </w:p>
          <w:p w:rsidR="00743FCC" w:rsidRPr="00906BEE" w:rsidRDefault="00743FCC" w:rsidP="00743FCC">
            <w:pPr>
              <w:pStyle w:val="berschrift4"/>
            </w:pPr>
            <w:r>
              <w:rPr>
                <w:noProof/>
                <w:lang w:eastAsia="de-DE"/>
              </w:rPr>
              <w:lastRenderedPageBreak/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299720</wp:posOffset>
                  </wp:positionV>
                  <wp:extent cx="1384935" cy="1274445"/>
                  <wp:effectExtent l="0" t="0" r="5715" b="1905"/>
                  <wp:wrapTight wrapText="bothSides">
                    <wp:wrapPolygon edited="0">
                      <wp:start x="0" y="0"/>
                      <wp:lineTo x="0" y="21309"/>
                      <wp:lineTo x="21392" y="21309"/>
                      <wp:lineTo x="21392" y="0"/>
                      <wp:lineTo x="0" y="0"/>
                    </wp:wrapPolygon>
                  </wp:wrapTight>
                  <wp:docPr id="6" name="Grafik 6" descr="C:\Users\ffehring\AppData\Local\Microsoft\Windows\INetCache\Content.Word\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ffehring\AppData\Local\Microsoft\Windows\INetCache\Content.Word\image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935" cy="1274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Luft- Feuchtigkeit, Druck und Temperatur</w:t>
            </w:r>
          </w:p>
          <w:p w:rsidR="00743FCC" w:rsidRDefault="00743FCC" w:rsidP="007569C1"/>
          <w:p w:rsidR="00CD49A4" w:rsidRDefault="00CD49A4" w:rsidP="007569C1">
            <w:r>
              <w:t>Luftdruck und Luftfeuchtigkeit sind weitere Kriterien zur Beurteilung des Raumklimas. Temperaturen werden bei hoher Luftfeuchtigkeit als wärmer empfunden und begünstigen die Schimmelbildung.</w:t>
            </w:r>
          </w:p>
          <w:p w:rsidR="00CD49A4" w:rsidRPr="00906BEE" w:rsidRDefault="00CD49A4" w:rsidP="007569C1"/>
          <w:p w:rsidR="002C2CDD" w:rsidRPr="00906BEE" w:rsidRDefault="00743FCC" w:rsidP="007569C1">
            <w:pPr>
              <w:pStyle w:val="berschrift3"/>
            </w:pPr>
            <w:r>
              <w:t>Ihre meinung</w:t>
            </w:r>
          </w:p>
          <w:p w:rsidR="00CD49A4" w:rsidRDefault="00CD49A4" w:rsidP="0070246D">
            <w:r>
              <w:t xml:space="preserve">Damit nicht nur auf berechnete Normwerte zurückgegriffen wird, sondern die Ergebnisse näher an ihnen, den Bewohnern sind, </w:t>
            </w:r>
            <w:r w:rsidR="007D7F3A">
              <w:t>können einige Wohnungen zusätzlich mit der Möglichkeit ausgestattet werden, ihr Empfinden des Raumklimas zu erfassen.</w:t>
            </w:r>
          </w:p>
          <w:p w:rsidR="007D7F3A" w:rsidRDefault="007D7F3A" w:rsidP="0070246D">
            <w:r>
              <w:t>Das geht einfach und schnell.</w:t>
            </w:r>
          </w:p>
          <w:p w:rsidR="00CD49A4" w:rsidRDefault="00CD49A4" w:rsidP="0070246D"/>
          <w:p w:rsidR="007D7F3A" w:rsidRDefault="007D7F3A" w:rsidP="0070246D">
            <w:r>
              <w:rPr>
                <w:noProof/>
                <w:lang w:eastAsia="de-DE"/>
              </w:rPr>
              <w:drawing>
                <wp:inline distT="0" distB="0" distL="0" distR="0" wp14:anchorId="5EFE4FD4" wp14:editId="5D495FA4">
                  <wp:extent cx="3213847" cy="1806129"/>
                  <wp:effectExtent l="0" t="0" r="5715" b="3810"/>
                  <wp:docPr id="23" name="Grafik 23" descr="C:\Users\ffehring\AppData\Local\Microsoft\Windows\INetCache\Content.Word\IMG_20180608_1154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ffehring\AppData\Local\Microsoft\Windows\INetCache\Content.Word\IMG_20180608_1154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7432" cy="1813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49A4" w:rsidRDefault="00CD49A4" w:rsidP="0070246D"/>
          <w:p w:rsidR="00741125" w:rsidRPr="00906BEE" w:rsidRDefault="00741125" w:rsidP="0070246D"/>
        </w:tc>
        <w:bookmarkStart w:id="0" w:name="_GoBack"/>
        <w:bookmarkEnd w:id="0"/>
      </w:tr>
    </w:tbl>
    <w:p w:rsidR="00F82A74" w:rsidRDefault="00F82A74" w:rsidP="00E22E87">
      <w:pPr>
        <w:pStyle w:val="KeinLeerraum"/>
      </w:pPr>
    </w:p>
    <w:sectPr w:rsidR="00F82A74" w:rsidSect="004E2FC3">
      <w:headerReference w:type="default" r:id="rId13"/>
      <w:footerReference w:type="default" r:id="rId14"/>
      <w:footerReference w:type="first" r:id="rId15"/>
      <w:pgSz w:w="11906" w:h="16838" w:code="9"/>
      <w:pgMar w:top="794" w:right="794" w:bottom="2155" w:left="794" w:header="578" w:footer="39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ECC" w:rsidRDefault="00AA5ECC" w:rsidP="00713050">
      <w:pPr>
        <w:spacing w:line="240" w:lineRule="auto"/>
      </w:pPr>
      <w:r>
        <w:separator/>
      </w:r>
    </w:p>
  </w:endnote>
  <w:endnote w:type="continuationSeparator" w:id="0">
    <w:p w:rsidR="00AA5ECC" w:rsidRDefault="00AA5EC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FC3" w:rsidRDefault="004E2FC3" w:rsidP="004E2FC3">
    <w:pPr>
      <w:pStyle w:val="Fuzeile"/>
    </w:pPr>
    <w:r>
      <w:t>Schreiben sie uns, wenn sie noch fragen haben</w:t>
    </w:r>
    <w:r>
      <w:tab/>
    </w:r>
    <w:r w:rsidRPr="00CA3DF1">
      <w:rPr>
        <w:noProof/>
        <w:lang w:eastAsia="de-DE"/>
      </w:rPr>
      <mc:AlternateContent>
        <mc:Choice Requires="wpg">
          <w:drawing>
            <wp:inline distT="0" distB="0" distL="0" distR="0" wp14:anchorId="4DD4011B" wp14:editId="593B347C">
              <wp:extent cx="329184" cy="329184"/>
              <wp:effectExtent l="0" t="0" r="0" b="0"/>
              <wp:docPr id="49" name="Gruppe 102" title="E-Mail-Symbo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329184" cy="329184"/>
                        <a:chOff x="0" y="0"/>
                        <a:chExt cx="734576" cy="734576"/>
                      </a:xfrm>
                    </wpg:grpSpPr>
                    <wps:wsp>
                      <wps:cNvPr id="50" name="Ellipse 50"/>
                      <wps:cNvSpPr/>
                      <wps:spPr>
                        <a:xfrm>
                          <a:off x="0" y="0"/>
                          <a:ext cx="734576" cy="734576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51" name="Gruppe 29"/>
                      <wpg:cNvGrpSpPr/>
                      <wpg:grpSpPr>
                        <a:xfrm>
                          <a:off x="163954" y="245845"/>
                          <a:ext cx="406667" cy="242889"/>
                          <a:chOff x="163954" y="245844"/>
                          <a:chExt cx="727861" cy="434726"/>
                        </a:xfrm>
                      </wpg:grpSpPr>
                      <wps:wsp>
                        <wps:cNvPr id="52" name="Freihandform 52"/>
                        <wps:cNvSpPr/>
                        <wps:spPr>
                          <a:xfrm flipV="1">
                            <a:off x="163954" y="471541"/>
                            <a:ext cx="727861" cy="209029"/>
                          </a:xfrm>
                          <a:custGeom>
                            <a:avLst/>
                            <a:gdLst>
                              <a:gd name="connsiteX0" fmla="*/ 315411 w 785097"/>
                              <a:gd name="connsiteY0" fmla="*/ 218554 h 218554"/>
                              <a:gd name="connsiteX1" fmla="*/ 392549 w 785097"/>
                              <a:gd name="connsiteY1" fmla="*/ 165103 h 218554"/>
                              <a:gd name="connsiteX2" fmla="*/ 469687 w 785097"/>
                              <a:gd name="connsiteY2" fmla="*/ 218554 h 218554"/>
                              <a:gd name="connsiteX3" fmla="*/ 785097 w 785097"/>
                              <a:gd name="connsiteY3" fmla="*/ 0 h 218554"/>
                              <a:gd name="connsiteX4" fmla="*/ 0 w 785097"/>
                              <a:gd name="connsiteY4" fmla="*/ 0 h 218554"/>
                              <a:gd name="connsiteX5" fmla="*/ 315411 w 785097"/>
                              <a:gd name="connsiteY5" fmla="*/ 218554 h 218554"/>
                              <a:gd name="connsiteX0" fmla="*/ 287158 w 785097"/>
                              <a:gd name="connsiteY0" fmla="*/ 209029 h 218554"/>
                              <a:gd name="connsiteX1" fmla="*/ 392549 w 785097"/>
                              <a:gd name="connsiteY1" fmla="*/ 165103 h 218554"/>
                              <a:gd name="connsiteX2" fmla="*/ 469687 w 785097"/>
                              <a:gd name="connsiteY2" fmla="*/ 218554 h 218554"/>
                              <a:gd name="connsiteX3" fmla="*/ 785097 w 785097"/>
                              <a:gd name="connsiteY3" fmla="*/ 0 h 218554"/>
                              <a:gd name="connsiteX4" fmla="*/ 0 w 785097"/>
                              <a:gd name="connsiteY4" fmla="*/ 0 h 218554"/>
                              <a:gd name="connsiteX5" fmla="*/ 287158 w 785097"/>
                              <a:gd name="connsiteY5" fmla="*/ 209029 h 218554"/>
                              <a:gd name="connsiteX0" fmla="*/ 287158 w 785097"/>
                              <a:gd name="connsiteY0" fmla="*/ 209029 h 209029"/>
                              <a:gd name="connsiteX1" fmla="*/ 392549 w 785097"/>
                              <a:gd name="connsiteY1" fmla="*/ 165103 h 209029"/>
                              <a:gd name="connsiteX2" fmla="*/ 500509 w 785097"/>
                              <a:gd name="connsiteY2" fmla="*/ 209029 h 209029"/>
                              <a:gd name="connsiteX3" fmla="*/ 785097 w 785097"/>
                              <a:gd name="connsiteY3" fmla="*/ 0 h 209029"/>
                              <a:gd name="connsiteX4" fmla="*/ 0 w 785097"/>
                              <a:gd name="connsiteY4" fmla="*/ 0 h 209029"/>
                              <a:gd name="connsiteX5" fmla="*/ 287158 w 785097"/>
                              <a:gd name="connsiteY5" fmla="*/ 209029 h 209029"/>
                              <a:gd name="connsiteX0" fmla="*/ 287158 w 785097"/>
                              <a:gd name="connsiteY0" fmla="*/ 209029 h 209029"/>
                              <a:gd name="connsiteX1" fmla="*/ 397687 w 785097"/>
                              <a:gd name="connsiteY1" fmla="*/ 134147 h 209029"/>
                              <a:gd name="connsiteX2" fmla="*/ 500509 w 785097"/>
                              <a:gd name="connsiteY2" fmla="*/ 209029 h 209029"/>
                              <a:gd name="connsiteX3" fmla="*/ 785097 w 785097"/>
                              <a:gd name="connsiteY3" fmla="*/ 0 h 209029"/>
                              <a:gd name="connsiteX4" fmla="*/ 0 w 785097"/>
                              <a:gd name="connsiteY4" fmla="*/ 0 h 209029"/>
                              <a:gd name="connsiteX5" fmla="*/ 287158 w 785097"/>
                              <a:gd name="connsiteY5" fmla="*/ 209029 h 209029"/>
                              <a:gd name="connsiteX0" fmla="*/ 287158 w 785097"/>
                              <a:gd name="connsiteY0" fmla="*/ 209029 h 209029"/>
                              <a:gd name="connsiteX1" fmla="*/ 387413 w 785097"/>
                              <a:gd name="connsiteY1" fmla="*/ 122241 h 209029"/>
                              <a:gd name="connsiteX2" fmla="*/ 500509 w 785097"/>
                              <a:gd name="connsiteY2" fmla="*/ 209029 h 209029"/>
                              <a:gd name="connsiteX3" fmla="*/ 785097 w 785097"/>
                              <a:gd name="connsiteY3" fmla="*/ 0 h 209029"/>
                              <a:gd name="connsiteX4" fmla="*/ 0 w 785097"/>
                              <a:gd name="connsiteY4" fmla="*/ 0 h 209029"/>
                              <a:gd name="connsiteX5" fmla="*/ 287158 w 785097"/>
                              <a:gd name="connsiteY5" fmla="*/ 209029 h 209029"/>
                              <a:gd name="connsiteX0" fmla="*/ 287158 w 785097"/>
                              <a:gd name="connsiteY0" fmla="*/ 209029 h 209029"/>
                              <a:gd name="connsiteX1" fmla="*/ 392549 w 785097"/>
                              <a:gd name="connsiteY1" fmla="*/ 138910 h 209029"/>
                              <a:gd name="connsiteX2" fmla="*/ 500509 w 785097"/>
                              <a:gd name="connsiteY2" fmla="*/ 209029 h 209029"/>
                              <a:gd name="connsiteX3" fmla="*/ 785097 w 785097"/>
                              <a:gd name="connsiteY3" fmla="*/ 0 h 209029"/>
                              <a:gd name="connsiteX4" fmla="*/ 0 w 785097"/>
                              <a:gd name="connsiteY4" fmla="*/ 0 h 209029"/>
                              <a:gd name="connsiteX5" fmla="*/ 287158 w 785097"/>
                              <a:gd name="connsiteY5" fmla="*/ 209029 h 2090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85097" h="209029">
                                <a:moveTo>
                                  <a:pt x="287158" y="209029"/>
                                </a:moveTo>
                                <a:lnTo>
                                  <a:pt x="392549" y="138910"/>
                                </a:lnTo>
                                <a:lnTo>
                                  <a:pt x="500509" y="209029"/>
                                </a:lnTo>
                                <a:lnTo>
                                  <a:pt x="785097" y="0"/>
                                </a:lnTo>
                                <a:lnTo>
                                  <a:pt x="0" y="0"/>
                                </a:lnTo>
                                <a:lnTo>
                                  <a:pt x="287158" y="2090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leichschenkliges Dreieck 90"/>
                        <wps:cNvSpPr/>
                        <wps:spPr>
                          <a:xfrm rot="5400000" flipV="1">
                            <a:off x="583899" y="338416"/>
                            <a:ext cx="372486" cy="243343"/>
                          </a:xfrm>
                          <a:custGeom>
                            <a:avLst/>
                            <a:gdLst>
                              <a:gd name="connsiteX0" fmla="*/ 0 w 367724"/>
                              <a:gd name="connsiteY0" fmla="*/ 252868 h 252868"/>
                              <a:gd name="connsiteX1" fmla="*/ 183862 w 367724"/>
                              <a:gd name="connsiteY1" fmla="*/ 0 h 252868"/>
                              <a:gd name="connsiteX2" fmla="*/ 367724 w 367724"/>
                              <a:gd name="connsiteY2" fmla="*/ 252868 h 252868"/>
                              <a:gd name="connsiteX3" fmla="*/ 0 w 367724"/>
                              <a:gd name="connsiteY3" fmla="*/ 252868 h 252868"/>
                              <a:gd name="connsiteX0" fmla="*/ 0 w 367724"/>
                              <a:gd name="connsiteY0" fmla="*/ 240962 h 240962"/>
                              <a:gd name="connsiteX1" fmla="*/ 183862 w 367724"/>
                              <a:gd name="connsiteY1" fmla="*/ 0 h 240962"/>
                              <a:gd name="connsiteX2" fmla="*/ 367724 w 367724"/>
                              <a:gd name="connsiteY2" fmla="*/ 240962 h 240962"/>
                              <a:gd name="connsiteX3" fmla="*/ 0 w 367724"/>
                              <a:gd name="connsiteY3" fmla="*/ 240962 h 240962"/>
                              <a:gd name="connsiteX0" fmla="*/ 0 w 372486"/>
                              <a:gd name="connsiteY0" fmla="*/ 240962 h 240962"/>
                              <a:gd name="connsiteX1" fmla="*/ 183862 w 372486"/>
                              <a:gd name="connsiteY1" fmla="*/ 0 h 240962"/>
                              <a:gd name="connsiteX2" fmla="*/ 372486 w 372486"/>
                              <a:gd name="connsiteY2" fmla="*/ 240962 h 240962"/>
                              <a:gd name="connsiteX3" fmla="*/ 0 w 372486"/>
                              <a:gd name="connsiteY3" fmla="*/ 240962 h 240962"/>
                              <a:gd name="connsiteX0" fmla="*/ 0 w 372486"/>
                              <a:gd name="connsiteY0" fmla="*/ 243343 h 243343"/>
                              <a:gd name="connsiteX1" fmla="*/ 179100 w 372486"/>
                              <a:gd name="connsiteY1" fmla="*/ 0 h 243343"/>
                              <a:gd name="connsiteX2" fmla="*/ 372486 w 372486"/>
                              <a:gd name="connsiteY2" fmla="*/ 243343 h 243343"/>
                              <a:gd name="connsiteX3" fmla="*/ 0 w 372486"/>
                              <a:gd name="connsiteY3" fmla="*/ 243343 h 243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72486" h="243343">
                                <a:moveTo>
                                  <a:pt x="0" y="243343"/>
                                </a:moveTo>
                                <a:lnTo>
                                  <a:pt x="179100" y="0"/>
                                </a:lnTo>
                                <a:lnTo>
                                  <a:pt x="372486" y="243343"/>
                                </a:lnTo>
                                <a:lnTo>
                                  <a:pt x="0" y="2433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leichschenkliges Dreieck 90"/>
                        <wps:cNvSpPr/>
                        <wps:spPr>
                          <a:xfrm rot="16200000" flipH="1" flipV="1">
                            <a:off x="99717" y="341263"/>
                            <a:ext cx="372486" cy="243343"/>
                          </a:xfrm>
                          <a:custGeom>
                            <a:avLst/>
                            <a:gdLst>
                              <a:gd name="connsiteX0" fmla="*/ 0 w 367724"/>
                              <a:gd name="connsiteY0" fmla="*/ 252868 h 252868"/>
                              <a:gd name="connsiteX1" fmla="*/ 183862 w 367724"/>
                              <a:gd name="connsiteY1" fmla="*/ 0 h 252868"/>
                              <a:gd name="connsiteX2" fmla="*/ 367724 w 367724"/>
                              <a:gd name="connsiteY2" fmla="*/ 252868 h 252868"/>
                              <a:gd name="connsiteX3" fmla="*/ 0 w 367724"/>
                              <a:gd name="connsiteY3" fmla="*/ 252868 h 252868"/>
                              <a:gd name="connsiteX0" fmla="*/ 0 w 367724"/>
                              <a:gd name="connsiteY0" fmla="*/ 240962 h 240962"/>
                              <a:gd name="connsiteX1" fmla="*/ 183862 w 367724"/>
                              <a:gd name="connsiteY1" fmla="*/ 0 h 240962"/>
                              <a:gd name="connsiteX2" fmla="*/ 367724 w 367724"/>
                              <a:gd name="connsiteY2" fmla="*/ 240962 h 240962"/>
                              <a:gd name="connsiteX3" fmla="*/ 0 w 367724"/>
                              <a:gd name="connsiteY3" fmla="*/ 240962 h 240962"/>
                              <a:gd name="connsiteX0" fmla="*/ 0 w 372486"/>
                              <a:gd name="connsiteY0" fmla="*/ 240962 h 240962"/>
                              <a:gd name="connsiteX1" fmla="*/ 183862 w 372486"/>
                              <a:gd name="connsiteY1" fmla="*/ 0 h 240962"/>
                              <a:gd name="connsiteX2" fmla="*/ 372486 w 372486"/>
                              <a:gd name="connsiteY2" fmla="*/ 240962 h 240962"/>
                              <a:gd name="connsiteX3" fmla="*/ 0 w 372486"/>
                              <a:gd name="connsiteY3" fmla="*/ 240962 h 240962"/>
                              <a:gd name="connsiteX0" fmla="*/ 0 w 372486"/>
                              <a:gd name="connsiteY0" fmla="*/ 243343 h 243343"/>
                              <a:gd name="connsiteX1" fmla="*/ 179100 w 372486"/>
                              <a:gd name="connsiteY1" fmla="*/ 0 h 243343"/>
                              <a:gd name="connsiteX2" fmla="*/ 372486 w 372486"/>
                              <a:gd name="connsiteY2" fmla="*/ 243343 h 243343"/>
                              <a:gd name="connsiteX3" fmla="*/ 0 w 372486"/>
                              <a:gd name="connsiteY3" fmla="*/ 243343 h 243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72486" h="243343">
                                <a:moveTo>
                                  <a:pt x="0" y="243343"/>
                                </a:moveTo>
                                <a:lnTo>
                                  <a:pt x="179100" y="0"/>
                                </a:lnTo>
                                <a:lnTo>
                                  <a:pt x="372486" y="243343"/>
                                </a:lnTo>
                                <a:lnTo>
                                  <a:pt x="0" y="2433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leichschenkliges Dreieck 58"/>
                        <wps:cNvSpPr/>
                        <wps:spPr>
                          <a:xfrm flipV="1">
                            <a:off x="168712" y="245844"/>
                            <a:ext cx="723102" cy="264827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w14:anchorId="02C426D4" id="Gruppe 102" o:spid="_x0000_s1026" alt="Titel: E-Mail-Symbol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AiCYDxQAgAADg5AAAOAAAAAAAAAAAA&#10;AAAAAC4CAABkcnMvZTJvRG9jLnhtbFBLAQItABQABgAIAAAAIQBoRxvQ2AAAAAMBAAAPAAAAAAAA&#10;AAAAAAAAAJoKAABkcnMvZG93bnJldi54bWxQSwUGAAAAAAQABADzAAAAnwsAAAAA&#10;">
              <o:lock v:ext="edit" aspectratio="t"/>
              <v:oval id="Ellipse 50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" fillcolor="#ea4e4e [3204]" stroked="f" strokeweight="1pt">
                <v:stroke joinstyle="miter"/>
              </v:oval>
              <v:group id="Gruppe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v:shape id="Freihandform 52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" path="m287158,209029l392549,138910r107960,70119l785097,,,,287158,209029xe" fillcolor="black [3213]" stroked="f" strokeweight="1pt">
                  <v:stroke joinstyle="miter"/>
                  <v:path arrowok="t" o:connecttype="custom" o:connectlocs="266223,209029;363931,138910;464020,209029;727861,0;0,0;266223,209029" o:connectangles="0,0,0,0,0,0"/>
                </v:shape>
                <v:shape id="Gleichschenkliges Dreieck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" path="m,243343l179100,,372486,243343,,243343xe" fillcolor="black [3213]" stroked="f" strokeweight="1pt">
                  <v:stroke joinstyle="miter"/>
                  <v:path arrowok="t" o:connecttype="custom" o:connectlocs="0,243343;179100,0;372486,243343;0,243343" o:connectangles="0,0,0,0"/>
                </v:shape>
                <v:shape id="Gleichschenkliges Dreieck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" path="m,243343l179100,,372486,243343,,243343xe" fillcolor="black [3213]" stroked="f" strokeweight="1pt">
                  <v:stroke joinstyle="miter"/>
                  <v:path arrowok="t" o:connecttype="custom" o:connectlocs="0,243343;179100,0;372486,243343;0,243343" o:connectangles="0,0,0,0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Gleichschenkliges Dreieck 58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" fillcolor="black [3213]" stroked="f" strokeweight="1pt"/>
              </v:group>
              <w10:anchorlock/>
            </v:group>
          </w:pict>
        </mc:Fallback>
      </mc:AlternateContent>
    </w:r>
    <w:r>
      <w:t xml:space="preserve"> </w:t>
    </w:r>
    <w:sdt>
      <w:sdtPr>
        <w:alias w:val="E-Mail-Adresse eingeben:"/>
        <w:tag w:val="E-Mail-Adresse eingeben:"/>
        <w:id w:val="-963736066"/>
        <w:placeholder>
          <w:docPart w:val="D64AE99C8AE145DA8D5841D17C20171B"/>
        </w:placeholder>
        <w:dataBinding w:prefixMappings="xmlns:ns0='http://schemas.microsoft.com/office/2006/coverPageProps' " w:xpath="/ns0:CoverPageProperties[1]/ns0:CompanyEmail[1]" w:storeItemID="{55AF091B-3C7A-41E3-B477-F2FDAA23CFDA}"/>
        <w15:appearance w15:val="hidden"/>
        <w:text w:multiLine="1"/>
      </w:sdtPr>
      <w:sdtContent>
        <w:r>
          <w:t>g.behrens@fh-bielefeld.de</w:t>
        </w:r>
      </w:sdtContent>
    </w:sdt>
  </w:p>
  <w:p w:rsidR="004E2FC3" w:rsidRDefault="004E2FC3" w:rsidP="00217980">
    <w:pPr>
      <w:pStyle w:val="Fuzeile"/>
    </w:pPr>
  </w:p>
  <w:p w:rsidR="00C2098A" w:rsidRDefault="00AA5ECC" w:rsidP="00217980">
    <w:pPr>
      <w:pStyle w:val="Fuzeile"/>
      <w:rPr>
        <w:noProof/>
      </w:rPr>
    </w:pPr>
    <w:sdt>
      <w:sdtPr>
        <w:id w:val="208201841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17980">
          <w:rPr>
            <w:lang w:bidi="de-DE"/>
          </w:rPr>
          <w:fldChar w:fldCharType="begin"/>
        </w:r>
        <w:r w:rsidR="00217980">
          <w:rPr>
            <w:lang w:bidi="de-DE"/>
          </w:rPr>
          <w:instrText xml:space="preserve"> PAGE   \* MERGEFORMAT </w:instrText>
        </w:r>
        <w:r w:rsidR="00217980">
          <w:rPr>
            <w:lang w:bidi="de-DE"/>
          </w:rPr>
          <w:fldChar w:fldCharType="separate"/>
        </w:r>
        <w:r w:rsidR="001E21DF">
          <w:rPr>
            <w:noProof/>
            <w:lang w:bidi="de-DE"/>
          </w:rPr>
          <w:t>3</w:t>
        </w:r>
        <w:r w:rsidR="00217980">
          <w:rPr>
            <w:noProof/>
            <w:lang w:bidi="de-DE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980" w:rsidRDefault="002503CC">
    <w:pPr>
      <w:pStyle w:val="Fuzeile"/>
    </w:pPr>
    <w:r>
      <w:t>Schreiben sie uns, wenn sie noch fragen haben</w:t>
    </w:r>
    <w:r>
      <w:tab/>
    </w:r>
    <w:r w:rsidRPr="00CA3DF1">
      <w:rPr>
        <w:noProof/>
        <w:lang w:eastAsia="de-DE"/>
      </w:rPr>
      <mc:AlternateContent>
        <mc:Choice Requires="wpg">
          <w:drawing>
            <wp:inline distT="0" distB="0" distL="0" distR="0" wp14:anchorId="08E46BC4" wp14:editId="3E06F3C7">
              <wp:extent cx="329184" cy="329184"/>
              <wp:effectExtent l="0" t="0" r="0" b="0"/>
              <wp:docPr id="27" name="Gruppe 102" title="E-Mail-Symbo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329184" cy="329184"/>
                        <a:chOff x="0" y="0"/>
                        <a:chExt cx="734576" cy="734576"/>
                      </a:xfrm>
                    </wpg:grpSpPr>
                    <wps:wsp>
                      <wps:cNvPr id="28" name="Ellipse 28"/>
                      <wps:cNvSpPr/>
                      <wps:spPr>
                        <a:xfrm>
                          <a:off x="0" y="0"/>
                          <a:ext cx="734576" cy="734576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29" name="Gruppe 29"/>
                      <wpg:cNvGrpSpPr/>
                      <wpg:grpSpPr>
                        <a:xfrm>
                          <a:off x="163954" y="245845"/>
                          <a:ext cx="406667" cy="242889"/>
                          <a:chOff x="163954" y="245844"/>
                          <a:chExt cx="727861" cy="434726"/>
                        </a:xfrm>
                      </wpg:grpSpPr>
                      <wps:wsp>
                        <wps:cNvPr id="30" name="Freihandform 30"/>
                        <wps:cNvSpPr/>
                        <wps:spPr>
                          <a:xfrm flipV="1">
                            <a:off x="163954" y="471541"/>
                            <a:ext cx="727861" cy="209029"/>
                          </a:xfrm>
                          <a:custGeom>
                            <a:avLst/>
                            <a:gdLst>
                              <a:gd name="connsiteX0" fmla="*/ 315411 w 785097"/>
                              <a:gd name="connsiteY0" fmla="*/ 218554 h 218554"/>
                              <a:gd name="connsiteX1" fmla="*/ 392549 w 785097"/>
                              <a:gd name="connsiteY1" fmla="*/ 165103 h 218554"/>
                              <a:gd name="connsiteX2" fmla="*/ 469687 w 785097"/>
                              <a:gd name="connsiteY2" fmla="*/ 218554 h 218554"/>
                              <a:gd name="connsiteX3" fmla="*/ 785097 w 785097"/>
                              <a:gd name="connsiteY3" fmla="*/ 0 h 218554"/>
                              <a:gd name="connsiteX4" fmla="*/ 0 w 785097"/>
                              <a:gd name="connsiteY4" fmla="*/ 0 h 218554"/>
                              <a:gd name="connsiteX5" fmla="*/ 315411 w 785097"/>
                              <a:gd name="connsiteY5" fmla="*/ 218554 h 218554"/>
                              <a:gd name="connsiteX0" fmla="*/ 287158 w 785097"/>
                              <a:gd name="connsiteY0" fmla="*/ 209029 h 218554"/>
                              <a:gd name="connsiteX1" fmla="*/ 392549 w 785097"/>
                              <a:gd name="connsiteY1" fmla="*/ 165103 h 218554"/>
                              <a:gd name="connsiteX2" fmla="*/ 469687 w 785097"/>
                              <a:gd name="connsiteY2" fmla="*/ 218554 h 218554"/>
                              <a:gd name="connsiteX3" fmla="*/ 785097 w 785097"/>
                              <a:gd name="connsiteY3" fmla="*/ 0 h 218554"/>
                              <a:gd name="connsiteX4" fmla="*/ 0 w 785097"/>
                              <a:gd name="connsiteY4" fmla="*/ 0 h 218554"/>
                              <a:gd name="connsiteX5" fmla="*/ 287158 w 785097"/>
                              <a:gd name="connsiteY5" fmla="*/ 209029 h 218554"/>
                              <a:gd name="connsiteX0" fmla="*/ 287158 w 785097"/>
                              <a:gd name="connsiteY0" fmla="*/ 209029 h 209029"/>
                              <a:gd name="connsiteX1" fmla="*/ 392549 w 785097"/>
                              <a:gd name="connsiteY1" fmla="*/ 165103 h 209029"/>
                              <a:gd name="connsiteX2" fmla="*/ 500509 w 785097"/>
                              <a:gd name="connsiteY2" fmla="*/ 209029 h 209029"/>
                              <a:gd name="connsiteX3" fmla="*/ 785097 w 785097"/>
                              <a:gd name="connsiteY3" fmla="*/ 0 h 209029"/>
                              <a:gd name="connsiteX4" fmla="*/ 0 w 785097"/>
                              <a:gd name="connsiteY4" fmla="*/ 0 h 209029"/>
                              <a:gd name="connsiteX5" fmla="*/ 287158 w 785097"/>
                              <a:gd name="connsiteY5" fmla="*/ 209029 h 209029"/>
                              <a:gd name="connsiteX0" fmla="*/ 287158 w 785097"/>
                              <a:gd name="connsiteY0" fmla="*/ 209029 h 209029"/>
                              <a:gd name="connsiteX1" fmla="*/ 397687 w 785097"/>
                              <a:gd name="connsiteY1" fmla="*/ 134147 h 209029"/>
                              <a:gd name="connsiteX2" fmla="*/ 500509 w 785097"/>
                              <a:gd name="connsiteY2" fmla="*/ 209029 h 209029"/>
                              <a:gd name="connsiteX3" fmla="*/ 785097 w 785097"/>
                              <a:gd name="connsiteY3" fmla="*/ 0 h 209029"/>
                              <a:gd name="connsiteX4" fmla="*/ 0 w 785097"/>
                              <a:gd name="connsiteY4" fmla="*/ 0 h 209029"/>
                              <a:gd name="connsiteX5" fmla="*/ 287158 w 785097"/>
                              <a:gd name="connsiteY5" fmla="*/ 209029 h 209029"/>
                              <a:gd name="connsiteX0" fmla="*/ 287158 w 785097"/>
                              <a:gd name="connsiteY0" fmla="*/ 209029 h 209029"/>
                              <a:gd name="connsiteX1" fmla="*/ 387413 w 785097"/>
                              <a:gd name="connsiteY1" fmla="*/ 122241 h 209029"/>
                              <a:gd name="connsiteX2" fmla="*/ 500509 w 785097"/>
                              <a:gd name="connsiteY2" fmla="*/ 209029 h 209029"/>
                              <a:gd name="connsiteX3" fmla="*/ 785097 w 785097"/>
                              <a:gd name="connsiteY3" fmla="*/ 0 h 209029"/>
                              <a:gd name="connsiteX4" fmla="*/ 0 w 785097"/>
                              <a:gd name="connsiteY4" fmla="*/ 0 h 209029"/>
                              <a:gd name="connsiteX5" fmla="*/ 287158 w 785097"/>
                              <a:gd name="connsiteY5" fmla="*/ 209029 h 209029"/>
                              <a:gd name="connsiteX0" fmla="*/ 287158 w 785097"/>
                              <a:gd name="connsiteY0" fmla="*/ 209029 h 209029"/>
                              <a:gd name="connsiteX1" fmla="*/ 392549 w 785097"/>
                              <a:gd name="connsiteY1" fmla="*/ 138910 h 209029"/>
                              <a:gd name="connsiteX2" fmla="*/ 500509 w 785097"/>
                              <a:gd name="connsiteY2" fmla="*/ 209029 h 209029"/>
                              <a:gd name="connsiteX3" fmla="*/ 785097 w 785097"/>
                              <a:gd name="connsiteY3" fmla="*/ 0 h 209029"/>
                              <a:gd name="connsiteX4" fmla="*/ 0 w 785097"/>
                              <a:gd name="connsiteY4" fmla="*/ 0 h 209029"/>
                              <a:gd name="connsiteX5" fmla="*/ 287158 w 785097"/>
                              <a:gd name="connsiteY5" fmla="*/ 209029 h 2090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85097" h="209029">
                                <a:moveTo>
                                  <a:pt x="287158" y="209029"/>
                                </a:moveTo>
                                <a:lnTo>
                                  <a:pt x="392549" y="138910"/>
                                </a:lnTo>
                                <a:lnTo>
                                  <a:pt x="500509" y="209029"/>
                                </a:lnTo>
                                <a:lnTo>
                                  <a:pt x="785097" y="0"/>
                                </a:lnTo>
                                <a:lnTo>
                                  <a:pt x="0" y="0"/>
                                </a:lnTo>
                                <a:lnTo>
                                  <a:pt x="287158" y="2090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leichschenkliges Dreieck 90"/>
                        <wps:cNvSpPr/>
                        <wps:spPr>
                          <a:xfrm rot="5400000" flipV="1">
                            <a:off x="583899" y="338416"/>
                            <a:ext cx="372486" cy="243343"/>
                          </a:xfrm>
                          <a:custGeom>
                            <a:avLst/>
                            <a:gdLst>
                              <a:gd name="connsiteX0" fmla="*/ 0 w 367724"/>
                              <a:gd name="connsiteY0" fmla="*/ 252868 h 252868"/>
                              <a:gd name="connsiteX1" fmla="*/ 183862 w 367724"/>
                              <a:gd name="connsiteY1" fmla="*/ 0 h 252868"/>
                              <a:gd name="connsiteX2" fmla="*/ 367724 w 367724"/>
                              <a:gd name="connsiteY2" fmla="*/ 252868 h 252868"/>
                              <a:gd name="connsiteX3" fmla="*/ 0 w 367724"/>
                              <a:gd name="connsiteY3" fmla="*/ 252868 h 252868"/>
                              <a:gd name="connsiteX0" fmla="*/ 0 w 367724"/>
                              <a:gd name="connsiteY0" fmla="*/ 240962 h 240962"/>
                              <a:gd name="connsiteX1" fmla="*/ 183862 w 367724"/>
                              <a:gd name="connsiteY1" fmla="*/ 0 h 240962"/>
                              <a:gd name="connsiteX2" fmla="*/ 367724 w 367724"/>
                              <a:gd name="connsiteY2" fmla="*/ 240962 h 240962"/>
                              <a:gd name="connsiteX3" fmla="*/ 0 w 367724"/>
                              <a:gd name="connsiteY3" fmla="*/ 240962 h 240962"/>
                              <a:gd name="connsiteX0" fmla="*/ 0 w 372486"/>
                              <a:gd name="connsiteY0" fmla="*/ 240962 h 240962"/>
                              <a:gd name="connsiteX1" fmla="*/ 183862 w 372486"/>
                              <a:gd name="connsiteY1" fmla="*/ 0 h 240962"/>
                              <a:gd name="connsiteX2" fmla="*/ 372486 w 372486"/>
                              <a:gd name="connsiteY2" fmla="*/ 240962 h 240962"/>
                              <a:gd name="connsiteX3" fmla="*/ 0 w 372486"/>
                              <a:gd name="connsiteY3" fmla="*/ 240962 h 240962"/>
                              <a:gd name="connsiteX0" fmla="*/ 0 w 372486"/>
                              <a:gd name="connsiteY0" fmla="*/ 243343 h 243343"/>
                              <a:gd name="connsiteX1" fmla="*/ 179100 w 372486"/>
                              <a:gd name="connsiteY1" fmla="*/ 0 h 243343"/>
                              <a:gd name="connsiteX2" fmla="*/ 372486 w 372486"/>
                              <a:gd name="connsiteY2" fmla="*/ 243343 h 243343"/>
                              <a:gd name="connsiteX3" fmla="*/ 0 w 372486"/>
                              <a:gd name="connsiteY3" fmla="*/ 243343 h 243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72486" h="243343">
                                <a:moveTo>
                                  <a:pt x="0" y="243343"/>
                                </a:moveTo>
                                <a:lnTo>
                                  <a:pt x="179100" y="0"/>
                                </a:lnTo>
                                <a:lnTo>
                                  <a:pt x="372486" y="243343"/>
                                </a:lnTo>
                                <a:lnTo>
                                  <a:pt x="0" y="2433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leichschenkliges Dreieck 90"/>
                        <wps:cNvSpPr/>
                        <wps:spPr>
                          <a:xfrm rot="16200000" flipH="1" flipV="1">
                            <a:off x="99717" y="341263"/>
                            <a:ext cx="372486" cy="243343"/>
                          </a:xfrm>
                          <a:custGeom>
                            <a:avLst/>
                            <a:gdLst>
                              <a:gd name="connsiteX0" fmla="*/ 0 w 367724"/>
                              <a:gd name="connsiteY0" fmla="*/ 252868 h 252868"/>
                              <a:gd name="connsiteX1" fmla="*/ 183862 w 367724"/>
                              <a:gd name="connsiteY1" fmla="*/ 0 h 252868"/>
                              <a:gd name="connsiteX2" fmla="*/ 367724 w 367724"/>
                              <a:gd name="connsiteY2" fmla="*/ 252868 h 252868"/>
                              <a:gd name="connsiteX3" fmla="*/ 0 w 367724"/>
                              <a:gd name="connsiteY3" fmla="*/ 252868 h 252868"/>
                              <a:gd name="connsiteX0" fmla="*/ 0 w 367724"/>
                              <a:gd name="connsiteY0" fmla="*/ 240962 h 240962"/>
                              <a:gd name="connsiteX1" fmla="*/ 183862 w 367724"/>
                              <a:gd name="connsiteY1" fmla="*/ 0 h 240962"/>
                              <a:gd name="connsiteX2" fmla="*/ 367724 w 367724"/>
                              <a:gd name="connsiteY2" fmla="*/ 240962 h 240962"/>
                              <a:gd name="connsiteX3" fmla="*/ 0 w 367724"/>
                              <a:gd name="connsiteY3" fmla="*/ 240962 h 240962"/>
                              <a:gd name="connsiteX0" fmla="*/ 0 w 372486"/>
                              <a:gd name="connsiteY0" fmla="*/ 240962 h 240962"/>
                              <a:gd name="connsiteX1" fmla="*/ 183862 w 372486"/>
                              <a:gd name="connsiteY1" fmla="*/ 0 h 240962"/>
                              <a:gd name="connsiteX2" fmla="*/ 372486 w 372486"/>
                              <a:gd name="connsiteY2" fmla="*/ 240962 h 240962"/>
                              <a:gd name="connsiteX3" fmla="*/ 0 w 372486"/>
                              <a:gd name="connsiteY3" fmla="*/ 240962 h 240962"/>
                              <a:gd name="connsiteX0" fmla="*/ 0 w 372486"/>
                              <a:gd name="connsiteY0" fmla="*/ 243343 h 243343"/>
                              <a:gd name="connsiteX1" fmla="*/ 179100 w 372486"/>
                              <a:gd name="connsiteY1" fmla="*/ 0 h 243343"/>
                              <a:gd name="connsiteX2" fmla="*/ 372486 w 372486"/>
                              <a:gd name="connsiteY2" fmla="*/ 243343 h 243343"/>
                              <a:gd name="connsiteX3" fmla="*/ 0 w 372486"/>
                              <a:gd name="connsiteY3" fmla="*/ 243343 h 243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72486" h="243343">
                                <a:moveTo>
                                  <a:pt x="0" y="243343"/>
                                </a:moveTo>
                                <a:lnTo>
                                  <a:pt x="179100" y="0"/>
                                </a:lnTo>
                                <a:lnTo>
                                  <a:pt x="372486" y="243343"/>
                                </a:lnTo>
                                <a:lnTo>
                                  <a:pt x="0" y="2433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leichschenkliges Dreieck 33"/>
                        <wps:cNvSpPr/>
                        <wps:spPr>
                          <a:xfrm flipV="1">
                            <a:off x="168712" y="245844"/>
                            <a:ext cx="723102" cy="264827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w14:anchorId="7D1D165F" id="Gruppe 102" o:spid="_x0000_s1026" alt="Titel: E-Mail-Symbol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">
              <o:lock v:ext="edit" aspectratio="t"/>
              <v:oval id="Ellipse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<v:stroke joinstyle="miter"/>
              </v:oval>
              <v:group id="Gruppe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shape id="Freihand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<v:stroke joinstyle="miter"/>
                  <v:path arrowok="t" o:connecttype="custom" o:connectlocs="266223,209029;363931,138910;464020,209029;727861,0;0,0;266223,209029" o:connectangles="0,0,0,0,0,0"/>
                </v:shape>
                <v:shape id="Gleichschenkliges Dreieck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<v:stroke joinstyle="miter"/>
                  <v:path arrowok="t" o:connecttype="custom" o:connectlocs="0,243343;179100,0;372486,243343;0,243343" o:connectangles="0,0,0,0"/>
                </v:shape>
                <v:shape id="Gleichschenkliges Dreieck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<v:stroke joinstyle="miter"/>
                  <v:path arrowok="t" o:connecttype="custom" o:connectlocs="0,243343;179100,0;372486,243343;0,243343" o:connectangles="0,0,0,0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Gleichschenkliges Dreieck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</v:group>
              <w10:anchorlock/>
            </v:group>
          </w:pict>
        </mc:Fallback>
      </mc:AlternateContent>
    </w:r>
    <w:r>
      <w:t xml:space="preserve"> </w:t>
    </w:r>
    <w:sdt>
      <w:sdtPr>
        <w:alias w:val="E-Mail-Adresse eingeben:"/>
        <w:tag w:val="E-Mail-Adresse eingeben:"/>
        <w:id w:val="469093387"/>
        <w:placeholder>
          <w:docPart w:val="1DA671492ADA483F9DD7CC816583BC0E"/>
        </w:placeholder>
        <w:dataBinding w:prefixMappings="xmlns:ns0='http://schemas.microsoft.com/office/2006/coverPageProps' " w:xpath="/ns0:CoverPageProperties[1]/ns0:CompanyEmail[1]" w:storeItemID="{55AF091B-3C7A-41E3-B477-F2FDAA23CFDA}"/>
        <w15:appearance w15:val="hidden"/>
        <w:text w:multiLine="1"/>
      </w:sdtPr>
      <w:sdtContent>
        <w:r>
          <w:t>g.behrens@fh-bielefeld.de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ECC" w:rsidRDefault="00AA5ECC" w:rsidP="00713050">
      <w:pPr>
        <w:spacing w:line="240" w:lineRule="auto"/>
      </w:pPr>
      <w:r>
        <w:separator/>
      </w:r>
    </w:p>
  </w:footnote>
  <w:footnote w:type="continuationSeparator" w:id="0">
    <w:p w:rsidR="00AA5ECC" w:rsidRDefault="00AA5ECC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Layouttabellenüberschrift Fortsetzungsseite"/>
    </w:tblPr>
    <w:tblGrid>
      <w:gridCol w:w="3722"/>
      <w:gridCol w:w="6596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B4B4A" w:rsidP="006902E2">
          <w:pPr>
            <w:pStyle w:val="Initialen"/>
          </w:pPr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01D8028" wp14:editId="26CA3083">
                    <wp:simplePos x="0" y="0"/>
                    <wp:positionH relativeFrom="column">
                      <wp:posOffset>635</wp:posOffset>
                    </wp:positionH>
                    <wp:positionV relativeFrom="paragraph">
                      <wp:posOffset>-497840</wp:posOffset>
                    </wp:positionV>
                    <wp:extent cx="6543675" cy="1810385"/>
                    <wp:effectExtent l="0" t="0" r="9525" b="0"/>
                    <wp:wrapNone/>
                    <wp:docPr id="7" name="Gruppe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3675" cy="1810385"/>
                              <a:chOff x="0" y="0"/>
                              <a:chExt cx="6543675" cy="1810385"/>
                            </a:xfrm>
                          </wpg:grpSpPr>
                          <wps:wsp>
                            <wps:cNvPr id="53" name="Rotes Rechteck"/>
                            <wps:cNvSpPr/>
                            <wps:spPr>
                              <a:xfrm>
                                <a:off x="1133377" y="419100"/>
                                <a:ext cx="5410298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eißer Kreis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oter Kreis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3ABE0403" id="Gruppe 3" o:spid="_x0000_s1026" style="position:absolute;margin-left:.05pt;margin-top:-39.2pt;width:515.25pt;height:142.55pt;z-index:-251657216;mso-width-relative:margin" coordsize="65436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">
                    <v:rect id="Rotes Rechteck" o:spid="_x0000_s1027" style="position:absolute;left:11333;top:4191;width:54103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eißer Kreis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oter Kreis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753871024"/>
              <w:placeholde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94793A">
                <w:t>SM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ellenraster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Layouttabellenüberschrift"/>
          </w:tblPr>
          <w:tblGrid>
            <w:gridCol w:w="6596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AA5ECC" w:rsidP="001A5CA9">
                <w:pPr>
                  <w:pStyle w:val="berschrift1"/>
                  <w:outlineLvl w:val="0"/>
                </w:pPr>
                <w:sdt>
                  <w:sdtPr>
                    <w:rPr>
                      <w:lang w:bidi="de-DE"/>
                    </w:rPr>
                    <w:alias w:val="Geben Sie Ihren Namen ein:"/>
                    <w:tag w:val="Geben Sie Ihren Namen ein:"/>
                    <w:id w:val="832487365"/>
                    <w:placeholder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59319F">
                      <w:rPr>
                        <w:lang w:bidi="de-DE"/>
                      </w:rPr>
                      <w:t>Smartmonitoring</w:t>
                    </w:r>
                  </w:sdtContent>
                </w:sdt>
              </w:p>
              <w:p w:rsidR="001A5CA9" w:rsidRDefault="00E12C60" w:rsidP="00743FCC">
                <w:pPr>
                  <w:pStyle w:val="berschrift2"/>
                  <w:jc w:val="center"/>
                  <w:outlineLvl w:val="1"/>
                </w:pPr>
                <w:r>
                  <w:rPr>
                    <w:lang w:bidi="de-DE"/>
                  </w:rPr>
                  <w:t xml:space="preserve"> </w:t>
                </w:r>
                <w:sdt>
                  <w:sdtPr>
                    <w:alias w:val="Link zu weiteren Eigenschaften online:"/>
                    <w:tag w:val="Link zu weiteren Eigenschaften online:"/>
                    <w:id w:val="1383441563"/>
                    <w:placeholder>
                      <w:docPart w:val="94AB24639DA2483DAFB8D94344A90960"/>
                    </w:placeholder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743FCC">
                      <w:t>messsystem für ein gutes Raumklima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EF27BEE"/>
    <w:multiLevelType w:val="hybridMultilevel"/>
    <w:tmpl w:val="3FAAB2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19F"/>
    <w:rsid w:val="00091382"/>
    <w:rsid w:val="000A07DA"/>
    <w:rsid w:val="000A2BFA"/>
    <w:rsid w:val="000B0619"/>
    <w:rsid w:val="000B61CA"/>
    <w:rsid w:val="000F7610"/>
    <w:rsid w:val="00114ED7"/>
    <w:rsid w:val="00140B0E"/>
    <w:rsid w:val="001A5CA9"/>
    <w:rsid w:val="001B2AC1"/>
    <w:rsid w:val="001B403A"/>
    <w:rsid w:val="001E21DF"/>
    <w:rsid w:val="001F4583"/>
    <w:rsid w:val="00217980"/>
    <w:rsid w:val="00230C39"/>
    <w:rsid w:val="0024390A"/>
    <w:rsid w:val="002503CC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6104A"/>
    <w:rsid w:val="004717C5"/>
    <w:rsid w:val="004A24CC"/>
    <w:rsid w:val="004E2FC3"/>
    <w:rsid w:val="00523479"/>
    <w:rsid w:val="00543DB7"/>
    <w:rsid w:val="005729B0"/>
    <w:rsid w:val="0059319F"/>
    <w:rsid w:val="00641630"/>
    <w:rsid w:val="00684488"/>
    <w:rsid w:val="006902E2"/>
    <w:rsid w:val="006A3CE7"/>
    <w:rsid w:val="006A7746"/>
    <w:rsid w:val="006C4C50"/>
    <w:rsid w:val="006D76B1"/>
    <w:rsid w:val="0070246D"/>
    <w:rsid w:val="00713050"/>
    <w:rsid w:val="00741125"/>
    <w:rsid w:val="00743FCC"/>
    <w:rsid w:val="00746F7F"/>
    <w:rsid w:val="007569C1"/>
    <w:rsid w:val="00763832"/>
    <w:rsid w:val="007D2696"/>
    <w:rsid w:val="007D2FD2"/>
    <w:rsid w:val="007D7F3A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4793A"/>
    <w:rsid w:val="009637CE"/>
    <w:rsid w:val="00985D58"/>
    <w:rsid w:val="009B3C40"/>
    <w:rsid w:val="00A42540"/>
    <w:rsid w:val="00A50939"/>
    <w:rsid w:val="00A61591"/>
    <w:rsid w:val="00A83413"/>
    <w:rsid w:val="00AA5ECC"/>
    <w:rsid w:val="00AA6A40"/>
    <w:rsid w:val="00AA75F6"/>
    <w:rsid w:val="00AD00FD"/>
    <w:rsid w:val="00AF0A8E"/>
    <w:rsid w:val="00B25C2E"/>
    <w:rsid w:val="00B5664D"/>
    <w:rsid w:val="00B66C32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D49A4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4085C"/>
    <w:rsid w:val="00E57630"/>
    <w:rsid w:val="00E86C2B"/>
    <w:rsid w:val="00EB2D52"/>
    <w:rsid w:val="00EB4B4A"/>
    <w:rsid w:val="00EF7CC9"/>
    <w:rsid w:val="00F207C0"/>
    <w:rsid w:val="00F20AE5"/>
    <w:rsid w:val="00F47E97"/>
    <w:rsid w:val="00F645C7"/>
    <w:rsid w:val="00F82A74"/>
    <w:rsid w:val="00FB603E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1AB43"/>
  <w15:chartTrackingRefBased/>
  <w15:docId w15:val="{D709AE41-E517-4836-832B-02439F1E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06BEE"/>
  </w:style>
  <w:style w:type="paragraph" w:styleId="berschrift1">
    <w:name w:val="heading 1"/>
    <w:basedOn w:val="Standard"/>
    <w:link w:val="berschrift1Zchn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berschrift2">
    <w:name w:val="heading 2"/>
    <w:basedOn w:val="Standard"/>
    <w:link w:val="berschrift2Zchn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berschrift3">
    <w:name w:val="heading 3"/>
    <w:basedOn w:val="Standard"/>
    <w:link w:val="berschrift3Zchn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berschrift4">
    <w:name w:val="heading 4"/>
    <w:basedOn w:val="Standard"/>
    <w:link w:val="berschrift4Zchn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ellenraster">
    <w:name w:val="Table Grid"/>
    <w:basedOn w:val="NormaleTabelle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98"/>
    <w:qFormat/>
    <w:rsid w:val="00E22E87"/>
    <w:pPr>
      <w:spacing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tzhaltertext">
    <w:name w:val="Placeholder Text"/>
    <w:basedOn w:val="Absatz-Standardschriftart"/>
    <w:uiPriority w:val="99"/>
    <w:semiHidden/>
    <w:rsid w:val="003D03E5"/>
    <w:rPr>
      <w:color w:val="595959" w:themeColor="text1" w:themeTint="A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Kopfzeile">
    <w:name w:val="header"/>
    <w:basedOn w:val="Standard"/>
    <w:link w:val="KopfzeileZchn"/>
    <w:uiPriority w:val="99"/>
    <w:unhideWhenUsed/>
    <w:rsid w:val="0088504C"/>
    <w:pPr>
      <w:spacing w:line="240" w:lineRule="auto"/>
    </w:pPr>
  </w:style>
  <w:style w:type="paragraph" w:customStyle="1" w:styleId="Initialen">
    <w:name w:val="Initialen"/>
    <w:basedOn w:val="Standard"/>
    <w:next w:val="berschrift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KopfzeileZchn">
    <w:name w:val="Kopfzeile Zchn"/>
    <w:basedOn w:val="Absatz-Standardschriftart"/>
    <w:link w:val="Kopfzeile"/>
    <w:uiPriority w:val="99"/>
    <w:rsid w:val="0088504C"/>
  </w:style>
  <w:style w:type="paragraph" w:styleId="Fuzeile">
    <w:name w:val="footer"/>
    <w:basedOn w:val="Standard"/>
    <w:link w:val="FuzeileZchn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uzeileZchn">
    <w:name w:val="Fußzeile Zchn"/>
    <w:basedOn w:val="Absatz-Standardschriftart"/>
    <w:link w:val="Fuzeile"/>
    <w:uiPriority w:val="99"/>
    <w:rsid w:val="0088504C"/>
    <w:rPr>
      <w:rFonts w:asciiTheme="majorHAnsi" w:hAnsiTheme="majorHAnsi"/>
      <w:cap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el">
    <w:name w:val="Title"/>
    <w:basedOn w:val="Standard"/>
    <w:next w:val="Standard"/>
    <w:link w:val="TitelZchn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75F6"/>
    <w:rPr>
      <w:rFonts w:ascii="Segoe UI" w:hAnsi="Segoe UI" w:cs="Segoe UI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AA75F6"/>
  </w:style>
  <w:style w:type="paragraph" w:styleId="Blocktext">
    <w:name w:val="Block Text"/>
    <w:basedOn w:val="Standard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AA75F6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AA75F6"/>
  </w:style>
  <w:style w:type="paragraph" w:styleId="Textkrper2">
    <w:name w:val="Body Text 2"/>
    <w:basedOn w:val="Standard"/>
    <w:link w:val="Textkrper2Zchn"/>
    <w:uiPriority w:val="99"/>
    <w:semiHidden/>
    <w:unhideWhenUsed/>
    <w:rsid w:val="00AA75F6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AA75F6"/>
  </w:style>
  <w:style w:type="paragraph" w:styleId="Textkrper3">
    <w:name w:val="Body Text 3"/>
    <w:basedOn w:val="Standard"/>
    <w:link w:val="Textkrper3Zchn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AA75F6"/>
    <w:rPr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AA75F6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AA75F6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AA75F6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AA75F6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AA75F6"/>
    <w:pPr>
      <w:spacing w:after="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AA75F6"/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AA75F6"/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AA75F6"/>
    <w:rPr>
      <w:szCs w:val="16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AA75F6"/>
  </w:style>
  <w:style w:type="table" w:styleId="FarbigesRaster">
    <w:name w:val="Colorful Grid"/>
    <w:basedOn w:val="NormaleTabelle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AA75F6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A75F6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A75F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A75F6"/>
    <w:rPr>
      <w:b/>
      <w:bCs/>
      <w:szCs w:val="20"/>
    </w:rPr>
  </w:style>
  <w:style w:type="table" w:styleId="DunkleListe">
    <w:name w:val="Dark List"/>
    <w:basedOn w:val="NormaleTabelle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AA75F6"/>
  </w:style>
  <w:style w:type="character" w:customStyle="1" w:styleId="DatumZchn">
    <w:name w:val="Datum Zchn"/>
    <w:basedOn w:val="Absatz-Standardschriftart"/>
    <w:link w:val="Datum"/>
    <w:uiPriority w:val="99"/>
    <w:semiHidden/>
    <w:rsid w:val="00AA75F6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A75F6"/>
    <w:rPr>
      <w:rFonts w:ascii="Segoe UI" w:hAnsi="Segoe UI" w:cs="Segoe UI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AA75F6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AA75F6"/>
  </w:style>
  <w:style w:type="character" w:styleId="Hervorhebung">
    <w:name w:val="Emphasis"/>
    <w:basedOn w:val="Absatz-Standardschriftart"/>
    <w:uiPriority w:val="10"/>
    <w:semiHidden/>
    <w:unhideWhenUsed/>
    <w:rsid w:val="00AA75F6"/>
    <w:rPr>
      <w:i/>
      <w:iCs/>
    </w:rPr>
  </w:style>
  <w:style w:type="character" w:styleId="Endnotenzeichen">
    <w:name w:val="endnote reference"/>
    <w:basedOn w:val="Absatz-Standardschriftart"/>
    <w:uiPriority w:val="99"/>
    <w:semiHidden/>
    <w:unhideWhenUsed/>
    <w:rsid w:val="00AA75F6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A75F6"/>
    <w:rPr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AA75F6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A75F6"/>
    <w:rPr>
      <w:szCs w:val="20"/>
    </w:rPr>
  </w:style>
  <w:style w:type="table" w:styleId="Gitternetztabelle1hell">
    <w:name w:val="Grid Table 1 Light"/>
    <w:basedOn w:val="NormaleTabelle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tternetztabelle6farbig">
    <w:name w:val="Grid Table 6 Colorful"/>
    <w:basedOn w:val="NormaleTabelle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tternetztabelle7farbig">
    <w:name w:val="Grid Table 7 Colorful"/>
    <w:basedOn w:val="NormaleTabelle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kronym">
    <w:name w:val="HTML Acronym"/>
    <w:basedOn w:val="Absatz-Standardschriftart"/>
    <w:uiPriority w:val="99"/>
    <w:semiHidden/>
    <w:unhideWhenUsed/>
    <w:rsid w:val="00AA75F6"/>
  </w:style>
  <w:style w:type="paragraph" w:styleId="HTMLAdresse">
    <w:name w:val="HTML Address"/>
    <w:basedOn w:val="Standard"/>
    <w:link w:val="HTMLAdresseZchn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AA75F6"/>
    <w:rPr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AA75F6"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A75F6"/>
    <w:rPr>
      <w:rFonts w:ascii="Consolas" w:hAnsi="Consolas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3D03E5"/>
    <w:rPr>
      <w:i/>
      <w:iCs/>
      <w:color w:val="D01818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HellesRaster">
    <w:name w:val="Light Grid"/>
    <w:basedOn w:val="NormaleTabelle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AA75F6"/>
  </w:style>
  <w:style w:type="paragraph" w:styleId="Liste">
    <w:name w:val="List"/>
    <w:basedOn w:val="Standard"/>
    <w:uiPriority w:val="99"/>
    <w:semiHidden/>
    <w:unhideWhenUsed/>
    <w:rsid w:val="00AA75F6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AA75F6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AA75F6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AA75F6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AA75F6"/>
    <w:pPr>
      <w:ind w:left="1800" w:hanging="360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unhideWhenUsed/>
    <w:qFormat/>
    <w:rsid w:val="00AA75F6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2">
    <w:name w:val="List Table 2"/>
    <w:basedOn w:val="NormaleTabelle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3">
    <w:name w:val="List Table 3"/>
    <w:basedOn w:val="NormaleTabelle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A75F6"/>
    <w:rPr>
      <w:rFonts w:ascii="Consolas" w:hAnsi="Consolas"/>
      <w:szCs w:val="20"/>
    </w:rPr>
  </w:style>
  <w:style w:type="table" w:styleId="MittleresRaster1">
    <w:name w:val="Medium Grid 1"/>
    <w:basedOn w:val="NormaleTabelle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tandardWeb">
    <w:name w:val="Normal (Web)"/>
    <w:basedOn w:val="Standard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AA75F6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AA75F6"/>
    <w:pPr>
      <w:spacing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AA75F6"/>
  </w:style>
  <w:style w:type="character" w:styleId="Seitenzahl">
    <w:name w:val="page number"/>
    <w:basedOn w:val="Absatz-Standardschriftart"/>
    <w:uiPriority w:val="99"/>
    <w:semiHidden/>
    <w:unhideWhenUsed/>
    <w:rsid w:val="00AA75F6"/>
  </w:style>
  <w:style w:type="table" w:styleId="EinfacheTabelle1">
    <w:name w:val="Plain Table 1"/>
    <w:basedOn w:val="NormaleTabelle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A75F6"/>
    <w:rPr>
      <w:rFonts w:ascii="Consolas" w:hAnsi="Consolas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AA75F6"/>
    <w:rPr>
      <w:i/>
      <w:iCs/>
      <w:color w:val="404040" w:themeColor="text1" w:themeTint="BF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AA75F6"/>
  </w:style>
  <w:style w:type="character" w:customStyle="1" w:styleId="AnredeZchn">
    <w:name w:val="Anrede Zchn"/>
    <w:basedOn w:val="Absatz-Standardschriftart"/>
    <w:link w:val="Anrede"/>
    <w:uiPriority w:val="99"/>
    <w:semiHidden/>
    <w:rsid w:val="00AA75F6"/>
  </w:style>
  <w:style w:type="paragraph" w:styleId="Unterschrift">
    <w:name w:val="Signature"/>
    <w:basedOn w:val="Standard"/>
    <w:link w:val="UnterschriftZchn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AA75F6"/>
  </w:style>
  <w:style w:type="character" w:styleId="Fett">
    <w:name w:val="Strong"/>
    <w:basedOn w:val="Absatz-Standardschriftart"/>
    <w:uiPriority w:val="22"/>
    <w:semiHidden/>
    <w:unhideWhenUsed/>
    <w:qFormat/>
    <w:rsid w:val="00AA75F6"/>
    <w:rPr>
      <w:b/>
      <w:bCs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elle3D-Effekt1">
    <w:name w:val="Table 3D effects 1"/>
    <w:basedOn w:val="NormaleTabelle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AA75F6"/>
    <w:pPr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AA75F6"/>
  </w:style>
  <w:style w:type="table" w:styleId="TabelleProfessionell">
    <w:name w:val="Table Professional"/>
    <w:basedOn w:val="NormaleTabelle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AA75F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AA75F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AA75F6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A75F6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A75F6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A75F6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A75F6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A75F6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A75F6"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fehring\AppData\Roaming\Microsoft\Templates\Professioneller%20Lebenslauf,%20gestaltet%20von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2AB3844F43748D4A2B1E5E9FACA142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2A23F8C-71FE-4AD8-ACB0-CFEED29FF147}"/>
      </w:docPartPr>
      <w:docPartBody>
        <w:p w:rsidR="00000000" w:rsidRDefault="00180841">
          <w:pPr>
            <w:pStyle w:val="F2AB3844F43748D4A2B1E5E9FACA1421"/>
          </w:pPr>
          <w:r>
            <w:t>I</w:t>
          </w:r>
          <w:r w:rsidRPr="00906BEE">
            <w:t>N</w:t>
          </w:r>
        </w:p>
      </w:docPartBody>
    </w:docPart>
    <w:docPart>
      <w:docPartPr>
        <w:name w:val="83BCB9AEA83D4D618469C4994ED834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ED24D4-77AA-4D78-AF1C-3263D156AC4E}"/>
      </w:docPartPr>
      <w:docPartBody>
        <w:p w:rsidR="00000000" w:rsidRDefault="00180841">
          <w:pPr>
            <w:pStyle w:val="83BCB9AEA83D4D618469C4994ED8342A"/>
          </w:pPr>
          <w:r w:rsidRPr="00906BEE">
            <w:rPr>
              <w:lang w:bidi="de-DE"/>
            </w:rPr>
            <w:t>Zielsetzung</w:t>
          </w:r>
        </w:p>
      </w:docPartBody>
    </w:docPart>
    <w:docPart>
      <w:docPartPr>
        <w:name w:val="B2933F8FA8D04E73AEF84071EAE1C6E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BBAB0E4-6BE9-434A-878D-806B61F827E6}"/>
      </w:docPartPr>
      <w:docPartBody>
        <w:p w:rsidR="00000000" w:rsidRDefault="00180841">
          <w:pPr>
            <w:pStyle w:val="B2933F8FA8D04E73AEF84071EAE1C6E1"/>
          </w:pPr>
          <w:r>
            <w:rPr>
              <w:lang w:bidi="de-DE"/>
            </w:rPr>
            <w:t>Ihr Name</w:t>
          </w:r>
        </w:p>
      </w:docPartBody>
    </w:docPart>
    <w:docPart>
      <w:docPartPr>
        <w:name w:val="8AD4D4C48A88459486D4D99B96B2F15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37650C-860D-4A4D-A814-6BCA2184DF76}"/>
      </w:docPartPr>
      <w:docPartBody>
        <w:p w:rsidR="00000000" w:rsidRDefault="00180841">
          <w:pPr>
            <w:pStyle w:val="8AD4D4C48A88459486D4D99B96B2F159"/>
          </w:pPr>
          <w:r w:rsidRPr="00906BEE">
            <w:rPr>
              <w:lang w:bidi="de-DE"/>
            </w:rPr>
            <w:t>Link zu weiteren Eigenschaften online: Portfolio/Website/Blog</w:t>
          </w:r>
        </w:p>
      </w:docPartBody>
    </w:docPart>
    <w:docPart>
      <w:docPartPr>
        <w:name w:val="94AB24639DA2483DAFB8D94344A9096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1A64BD-B3C3-41AE-80A7-1D029D98F529}"/>
      </w:docPartPr>
      <w:docPartBody>
        <w:p w:rsidR="00000000" w:rsidRDefault="00CE297E" w:rsidP="00CE297E">
          <w:pPr>
            <w:pStyle w:val="94AB24639DA2483DAFB8D94344A90960"/>
          </w:pPr>
          <w:r w:rsidRPr="00906BEE">
            <w:rPr>
              <w:lang w:bidi="de-DE"/>
            </w:rPr>
            <w:t>Schauen Sie sich auf der Registerkarte "Start" des Menübands die Formatvorlagen an, um die benötigte Formatierung mit nur einem Klick anzuwenden.</w:t>
          </w:r>
        </w:p>
      </w:docPartBody>
    </w:docPart>
    <w:docPart>
      <w:docPartPr>
        <w:name w:val="1DA671492ADA483F9DD7CC816583BC0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85FB115-6C60-4C02-B0CE-EFB44F1C35B5}"/>
      </w:docPartPr>
      <w:docPartBody>
        <w:p w:rsidR="00000000" w:rsidRDefault="00CE297E" w:rsidP="00CE297E">
          <w:pPr>
            <w:pStyle w:val="1DA671492ADA483F9DD7CC816583BC0E"/>
          </w:pPr>
          <w:r w:rsidRPr="00906BEE">
            <w:rPr>
              <w:lang w:bidi="de-DE"/>
            </w:rPr>
            <w:t>Schule</w:t>
          </w:r>
        </w:p>
      </w:docPartBody>
    </w:docPart>
    <w:docPart>
      <w:docPartPr>
        <w:name w:val="D64AE99C8AE145DA8D5841D17C2017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D358AA-7C51-451B-B993-EBD65695AEC9}"/>
      </w:docPartPr>
      <w:docPartBody>
        <w:p w:rsidR="00000000" w:rsidRDefault="00CE297E" w:rsidP="00CE297E">
          <w:pPr>
            <w:pStyle w:val="D64AE99C8AE145DA8D5841D17C20171B"/>
          </w:pPr>
          <w:r w:rsidRPr="00906BEE">
            <w:rPr>
              <w:lang w:bidi="de-DE"/>
            </w:rPr>
            <w:t>Schule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97E"/>
    <w:rsid w:val="00180841"/>
    <w:rsid w:val="00CE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2AB3844F43748D4A2B1E5E9FACA1421">
    <w:name w:val="F2AB3844F43748D4A2B1E5E9FACA1421"/>
  </w:style>
  <w:style w:type="paragraph" w:customStyle="1" w:styleId="83BCB9AEA83D4D618469C4994ED8342A">
    <w:name w:val="83BCB9AEA83D4D618469C4994ED8342A"/>
  </w:style>
  <w:style w:type="paragraph" w:customStyle="1" w:styleId="C89F03D5C1BA470CA74C4032DF6FBF2F">
    <w:name w:val="C89F03D5C1BA470CA74C4032DF6FBF2F"/>
  </w:style>
  <w:style w:type="paragraph" w:customStyle="1" w:styleId="0E84294237194BE88D897D66590D687B">
    <w:name w:val="0E84294237194BE88D897D66590D687B"/>
  </w:style>
  <w:style w:type="paragraph" w:customStyle="1" w:styleId="8814CA33822A4AD4A87575298A8B18B8">
    <w:name w:val="8814CA33822A4AD4A87575298A8B18B8"/>
  </w:style>
  <w:style w:type="paragraph" w:customStyle="1" w:styleId="B2933F8FA8D04E73AEF84071EAE1C6E1">
    <w:name w:val="B2933F8FA8D04E73AEF84071EAE1C6E1"/>
  </w:style>
  <w:style w:type="paragraph" w:customStyle="1" w:styleId="9943D317D3834BD3A7F2DBF7A23B5D5F">
    <w:name w:val="9943D317D3834BD3A7F2DBF7A23B5D5F"/>
  </w:style>
  <w:style w:type="paragraph" w:customStyle="1" w:styleId="8AD4D4C48A88459486D4D99B96B2F159">
    <w:name w:val="8AD4D4C48A88459486D4D99B96B2F159"/>
  </w:style>
  <w:style w:type="paragraph" w:customStyle="1" w:styleId="23293671ED07455EA414018AD38DAFB1">
    <w:name w:val="23293671ED07455EA414018AD38DAFB1"/>
  </w:style>
  <w:style w:type="paragraph" w:customStyle="1" w:styleId="18DAF4BD3AA445A59803EBD5C1F4ECCB">
    <w:name w:val="18DAF4BD3AA445A59803EBD5C1F4ECCB"/>
  </w:style>
  <w:style w:type="paragraph" w:customStyle="1" w:styleId="93B879C5DEB44E0582A0AD447D9292ED">
    <w:name w:val="93B879C5DEB44E0582A0AD447D9292ED"/>
  </w:style>
  <w:style w:type="paragraph" w:customStyle="1" w:styleId="AF482131702043B0941C33AFC1978949">
    <w:name w:val="AF482131702043B0941C33AFC1978949"/>
  </w:style>
  <w:style w:type="paragraph" w:customStyle="1" w:styleId="11FD099442D1419C874F8D15FA81F1CC">
    <w:name w:val="11FD099442D1419C874F8D15FA81F1CC"/>
  </w:style>
  <w:style w:type="paragraph" w:customStyle="1" w:styleId="DFBE3D2FA9424A73A3C69CE2864E5278">
    <w:name w:val="DFBE3D2FA9424A73A3C69CE2864E5278"/>
  </w:style>
  <w:style w:type="paragraph" w:customStyle="1" w:styleId="A3A4BFB93AD94FB5810666FD17D41ECC">
    <w:name w:val="A3A4BFB93AD94FB5810666FD17D41ECC"/>
  </w:style>
  <w:style w:type="paragraph" w:customStyle="1" w:styleId="EE64A0FC34AA4DECA9752B86F569D60E">
    <w:name w:val="EE64A0FC34AA4DECA9752B86F569D60E"/>
  </w:style>
  <w:style w:type="paragraph" w:customStyle="1" w:styleId="1F0C233E0FC24F11B61104F1283E8674">
    <w:name w:val="1F0C233E0FC24F11B61104F1283E8674"/>
  </w:style>
  <w:style w:type="paragraph" w:customStyle="1" w:styleId="A854867423BD44A498B8FC112F523543">
    <w:name w:val="A854867423BD44A498B8FC112F523543"/>
  </w:style>
  <w:style w:type="paragraph" w:customStyle="1" w:styleId="781CB33DCFDC45CB84EF49B74E02C1E2">
    <w:name w:val="781CB33DCFDC45CB84EF49B74E02C1E2"/>
  </w:style>
  <w:style w:type="paragraph" w:customStyle="1" w:styleId="65CFE0F6F065479C8F4DB137FC9819C9">
    <w:name w:val="65CFE0F6F065479C8F4DB137FC9819C9"/>
  </w:style>
  <w:style w:type="paragraph" w:customStyle="1" w:styleId="21C4F98AAD9E4828B47CE580BD464582">
    <w:name w:val="21C4F98AAD9E4828B47CE580BD464582"/>
  </w:style>
  <w:style w:type="paragraph" w:customStyle="1" w:styleId="F3FBE91BFB844D2186F7B4525913DDDB">
    <w:name w:val="F3FBE91BFB844D2186F7B4525913DDDB"/>
  </w:style>
  <w:style w:type="paragraph" w:customStyle="1" w:styleId="CFAC5F47DF2C499894834CD6BAC55C30">
    <w:name w:val="CFAC5F47DF2C499894834CD6BAC55C30"/>
  </w:style>
  <w:style w:type="paragraph" w:customStyle="1" w:styleId="307AF0B5DD80420390F53C899E945812">
    <w:name w:val="307AF0B5DD80420390F53C899E945812"/>
  </w:style>
  <w:style w:type="paragraph" w:customStyle="1" w:styleId="3B107A65785F4BE0986FEC6BAF29EE53">
    <w:name w:val="3B107A65785F4BE0986FEC6BAF29EE53"/>
  </w:style>
  <w:style w:type="paragraph" w:customStyle="1" w:styleId="496B857B349041AEAF72A2E81709E821">
    <w:name w:val="496B857B349041AEAF72A2E81709E821"/>
  </w:style>
  <w:style w:type="paragraph" w:customStyle="1" w:styleId="370BAF9FEBE44FF984FDF7B2583BFA8B">
    <w:name w:val="370BAF9FEBE44FF984FDF7B2583BFA8B"/>
  </w:style>
  <w:style w:type="paragraph" w:customStyle="1" w:styleId="ABC67F0EEC1B4E42B2408560DC78EC78">
    <w:name w:val="ABC67F0EEC1B4E42B2408560DC78EC78"/>
  </w:style>
  <w:style w:type="paragraph" w:customStyle="1" w:styleId="BE7AA00949AC494CABF1B040E98FA0AA">
    <w:name w:val="BE7AA00949AC494CABF1B040E98FA0AA"/>
  </w:style>
  <w:style w:type="paragraph" w:customStyle="1" w:styleId="2E86B56AAD434932BE3FE5C208EF3E5B">
    <w:name w:val="2E86B56AAD434932BE3FE5C208EF3E5B"/>
  </w:style>
  <w:style w:type="paragraph" w:customStyle="1" w:styleId="810613F9E8E444E7891850FCC833A27E">
    <w:name w:val="810613F9E8E444E7891850FCC833A27E"/>
    <w:rsid w:val="00CE297E"/>
  </w:style>
  <w:style w:type="paragraph" w:customStyle="1" w:styleId="2AE6451A2C7F44F790C67C4DA5BDAD84">
    <w:name w:val="2AE6451A2C7F44F790C67C4DA5BDAD84"/>
    <w:rsid w:val="00CE297E"/>
  </w:style>
  <w:style w:type="paragraph" w:customStyle="1" w:styleId="94AB24639DA2483DAFB8D94344A90960">
    <w:name w:val="94AB24639DA2483DAFB8D94344A90960"/>
    <w:rsid w:val="00CE297E"/>
  </w:style>
  <w:style w:type="paragraph" w:customStyle="1" w:styleId="81FFB5E21D314D88905F23B634E5245F">
    <w:name w:val="81FFB5E21D314D88905F23B634E5245F"/>
    <w:rsid w:val="00CE297E"/>
  </w:style>
  <w:style w:type="paragraph" w:customStyle="1" w:styleId="F3659E0995CA4E83A72BAE0DA435D0CA">
    <w:name w:val="F3659E0995CA4E83A72BAE0DA435D0CA"/>
    <w:rsid w:val="00CE297E"/>
  </w:style>
  <w:style w:type="paragraph" w:customStyle="1" w:styleId="3905BB1C79434364B1ED6E70DF4190A8">
    <w:name w:val="3905BB1C79434364B1ED6E70DF4190A8"/>
    <w:rsid w:val="00CE297E"/>
  </w:style>
  <w:style w:type="paragraph" w:customStyle="1" w:styleId="1DA671492ADA483F9DD7CC816583BC0E">
    <w:name w:val="1DA671492ADA483F9DD7CC816583BC0E"/>
    <w:rsid w:val="00CE297E"/>
  </w:style>
  <w:style w:type="paragraph" w:customStyle="1" w:styleId="D64AE99C8AE145DA8D5841D17C20171B">
    <w:name w:val="D64AE99C8AE145DA8D5841D17C20171B"/>
    <w:rsid w:val="00CE29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 </CompanyAddress>
  <CompanyPhone> </CompanyPhone>
  <CompanyFax> </CompanyFax>
  <CompanyEmail>g.behrens@fh-bielefeld.de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Professioneller Lebenslauf, gestaltet von MOO.dotx</Template>
  <TotalTime>0</TotalTime>
  <Pages>3</Pages>
  <Words>255</Words>
  <Characters>1610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SM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Smartmonitoring</dc:creator>
  <cp:keywords/>
  <dc:description>messsystem für ein gutes Raumklima</dc:description>
  <cp:lastModifiedBy>ffehring</cp:lastModifiedBy>
  <cp:revision>6</cp:revision>
  <cp:lastPrinted>2018-09-19T10:47:00Z</cp:lastPrinted>
  <dcterms:created xsi:type="dcterms:W3CDTF">2018-09-19T09:28:00Z</dcterms:created>
  <dcterms:modified xsi:type="dcterms:W3CDTF">2018-09-19T11:04:00Z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